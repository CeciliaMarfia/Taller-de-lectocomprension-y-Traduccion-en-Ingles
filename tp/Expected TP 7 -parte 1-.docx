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CE" w:rsidRDefault="000B2ECE" w:rsidP="00E01E74">
      <w:pPr>
        <w:pStyle w:val="k-type-body-article"/>
        <w:spacing w:before="0" w:beforeAutospacing="0" w:after="0" w:afterAutospacing="0" w:line="276" w:lineRule="auto"/>
        <w:ind w:left="4651"/>
        <w:jc w:val="both"/>
        <w:rPr>
          <w:rFonts w:ascii="Arial" w:hAnsi="Arial" w:cs="Arial"/>
          <w:sz w:val="18"/>
          <w:szCs w:val="18"/>
          <w:lang w:val="en-US"/>
        </w:rPr>
      </w:pPr>
    </w:p>
    <w:p w:rsidR="000B2ECE" w:rsidRDefault="000B2ECE" w:rsidP="003823A6">
      <w:pPr>
        <w:shd w:val="clear" w:color="auto" w:fill="FFFFFF"/>
        <w:spacing w:line="240" w:lineRule="auto"/>
        <w:ind w:left="-567" w:hanging="427"/>
        <w:textAlignment w:val="baseline"/>
        <w:rPr>
          <w:rFonts w:ascii="Arial" w:hAnsi="Arial" w:cs="Arial"/>
          <w:b/>
          <w:i/>
          <w:u w:val="single"/>
        </w:rPr>
      </w:pPr>
      <w:r w:rsidRPr="008D1DA7">
        <w:rPr>
          <w:rFonts w:ascii="Arial" w:hAnsi="Arial" w:cs="Arial"/>
          <w:b/>
          <w:i/>
          <w:u w:val="single"/>
        </w:rPr>
        <w:t xml:space="preserve">EJERCICIO </w:t>
      </w:r>
      <w:r>
        <w:rPr>
          <w:rFonts w:ascii="Arial" w:hAnsi="Arial" w:cs="Arial"/>
          <w:b/>
          <w:i/>
          <w:u w:val="single"/>
        </w:rPr>
        <w:t>1</w:t>
      </w:r>
    </w:p>
    <w:p w:rsidR="000B2ECE" w:rsidRPr="006137C5" w:rsidRDefault="000B2ECE" w:rsidP="003823A6">
      <w:pPr>
        <w:shd w:val="clear" w:color="auto" w:fill="FFFFFF"/>
        <w:spacing w:line="240" w:lineRule="auto"/>
        <w:ind w:left="-567" w:hanging="427"/>
        <w:textAlignment w:val="baseline"/>
        <w:rPr>
          <w:rFonts w:ascii="Arial" w:hAnsi="Arial" w:cs="Arial"/>
          <w:b/>
          <w:i/>
          <w:sz w:val="16"/>
          <w:szCs w:val="16"/>
          <w:u w:val="single"/>
        </w:rPr>
      </w:pPr>
    </w:p>
    <w:p w:rsidR="000B2ECE" w:rsidRPr="004C0F42" w:rsidRDefault="000B2ECE" w:rsidP="003823A6">
      <w:pPr>
        <w:spacing w:line="240" w:lineRule="auto"/>
        <w:ind w:left="-993" w:hanging="1"/>
        <w:rPr>
          <w:rFonts w:ascii="Arial" w:hAnsi="Arial" w:cs="Arial"/>
          <w:b/>
        </w:rPr>
      </w:pPr>
      <w:r w:rsidRPr="004C0F42">
        <w:rPr>
          <w:rFonts w:ascii="Arial" w:hAnsi="Arial" w:cs="Arial"/>
          <w:b/>
        </w:rPr>
        <w:t xml:space="preserve">A. Lea el texto con atención y formule como mínimo dos preguntas que se puedan responder con el contenido de cada párrafo, como el ejemplo. </w:t>
      </w:r>
    </w:p>
    <w:p w:rsidR="000B2ECE" w:rsidRPr="004C0F42" w:rsidRDefault="000B2ECE" w:rsidP="007B71A4">
      <w:pPr>
        <w:spacing w:line="240" w:lineRule="auto"/>
        <w:ind w:left="-709" w:hanging="1"/>
        <w:rPr>
          <w:rFonts w:ascii="Arial" w:hAnsi="Arial" w:cs="Arial"/>
          <w:b/>
        </w:rPr>
      </w:pPr>
    </w:p>
    <w:p w:rsidR="000B2ECE" w:rsidRDefault="000B2ECE" w:rsidP="00CC3434">
      <w:pPr>
        <w:ind w:left="700" w:hanging="1410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i/>
        </w:rPr>
        <w:t>Párrafo 1:</w:t>
      </w:r>
      <w:r w:rsidRPr="004C0F42">
        <w:rPr>
          <w:rFonts w:ascii="Arial" w:hAnsi="Arial" w:cs="Arial"/>
          <w:b/>
        </w:rPr>
        <w:tab/>
      </w:r>
      <w:r w:rsidRPr="004C0F42">
        <w:rPr>
          <w:rFonts w:ascii="Arial" w:hAnsi="Arial" w:cs="Arial"/>
          <w:b/>
          <w:color w:val="008000"/>
        </w:rPr>
        <w:t>a. ¿Cuál es la parte más difícil de resolver un problema?/</w:t>
      </w:r>
      <w:r>
        <w:rPr>
          <w:rFonts w:ascii="Arial" w:hAnsi="Arial" w:cs="Arial"/>
          <w:b/>
          <w:color w:val="008000"/>
        </w:rPr>
        <w:t xml:space="preserve"> ¿</w:t>
      </w:r>
      <w:r w:rsidRPr="004C0F42">
        <w:rPr>
          <w:rFonts w:ascii="Arial" w:hAnsi="Arial" w:cs="Arial"/>
          <w:b/>
          <w:color w:val="008000"/>
        </w:rPr>
        <w:t>Cuáles son</w:t>
      </w:r>
      <w:r>
        <w:rPr>
          <w:rFonts w:ascii="Arial" w:hAnsi="Arial" w:cs="Arial"/>
          <w:b/>
          <w:color w:val="008000"/>
        </w:rPr>
        <w:t xml:space="preserve"> </w:t>
      </w:r>
      <w:r w:rsidRPr="004C0F42">
        <w:rPr>
          <w:rFonts w:ascii="Arial" w:hAnsi="Arial" w:cs="Arial"/>
          <w:b/>
          <w:color w:val="008000"/>
        </w:rPr>
        <w:t>los pasos e</w:t>
      </w:r>
      <w:r>
        <w:rPr>
          <w:rFonts w:ascii="Arial" w:hAnsi="Arial" w:cs="Arial"/>
          <w:b/>
          <w:color w:val="008000"/>
        </w:rPr>
        <w:t xml:space="preserve">n la resolución de un problema? </w:t>
      </w:r>
    </w:p>
    <w:p w:rsidR="000B2ECE" w:rsidRPr="001C30C3" w:rsidRDefault="000B2ECE" w:rsidP="00CC3434">
      <w:pPr>
        <w:ind w:left="700" w:hanging="1410"/>
        <w:rPr>
          <w:rFonts w:ascii="Arial" w:hAnsi="Arial" w:cs="Arial"/>
        </w:rPr>
      </w:pPr>
      <w:r w:rsidRPr="00E704FD">
        <w:rPr>
          <w:rFonts w:ascii="Arial" w:hAnsi="Arial" w:cs="Arial"/>
          <w:b/>
          <w:i/>
          <w:color w:val="339966"/>
        </w:rPr>
        <w:t xml:space="preserve">                       b.</w:t>
      </w:r>
      <w:r>
        <w:rPr>
          <w:rFonts w:ascii="Arial" w:hAnsi="Arial" w:cs="Arial"/>
          <w:b/>
          <w:color w:val="008000"/>
        </w:rPr>
        <w:t xml:space="preserve"> ¿Qué es un algoritmo? </w:t>
      </w:r>
      <w:r w:rsidRPr="004C0F42">
        <w:rPr>
          <w:rFonts w:ascii="Arial" w:hAnsi="Arial" w:cs="Arial"/>
          <w:b/>
          <w:color w:val="008000"/>
        </w:rPr>
        <w:t>¿A qué llamamos algoritmo?</w:t>
      </w:r>
      <w:r w:rsidRPr="004C0F42">
        <w:rPr>
          <w:rFonts w:ascii="Arial" w:hAnsi="Arial" w:cs="Arial"/>
        </w:rPr>
        <w:tab/>
      </w:r>
    </w:p>
    <w:p w:rsidR="000B2ECE" w:rsidRPr="004C0F42" w:rsidRDefault="000B2ECE" w:rsidP="004C0F42">
      <w:pPr>
        <w:ind w:left="-709" w:hanging="1"/>
        <w:rPr>
          <w:rFonts w:ascii="Arial" w:hAnsi="Arial" w:cs="Arial"/>
        </w:rPr>
      </w:pPr>
      <w:r w:rsidRPr="004C0F42">
        <w:rPr>
          <w:rFonts w:ascii="Arial" w:hAnsi="Arial" w:cs="Arial"/>
          <w:b/>
          <w:i/>
        </w:rPr>
        <w:t>Párrafo 2:</w:t>
      </w:r>
      <w:r w:rsidRPr="004C0F42">
        <w:rPr>
          <w:rFonts w:ascii="Arial" w:hAnsi="Arial" w:cs="Arial"/>
          <w:b/>
        </w:rPr>
        <w:tab/>
      </w:r>
      <w:r w:rsidRPr="004C0F42">
        <w:rPr>
          <w:rFonts w:ascii="Arial" w:hAnsi="Arial" w:cs="Arial"/>
        </w:rPr>
        <w:t xml:space="preserve">a. </w:t>
      </w:r>
      <w:r w:rsidRPr="004C0F42">
        <w:rPr>
          <w:rFonts w:ascii="Arial" w:hAnsi="Arial" w:cs="Arial"/>
          <w:i/>
        </w:rPr>
        <w:t>¿Qué es un algoritmo?</w:t>
      </w:r>
      <w:r w:rsidRPr="004C0F42">
        <w:rPr>
          <w:rFonts w:ascii="Arial" w:hAnsi="Arial" w:cs="Arial"/>
        </w:rPr>
        <w:tab/>
      </w:r>
      <w:r w:rsidRPr="004C0F42">
        <w:rPr>
          <w:rFonts w:ascii="Arial" w:hAnsi="Arial" w:cs="Arial"/>
        </w:rPr>
        <w:tab/>
      </w:r>
      <w:r w:rsidRPr="004C0F42">
        <w:rPr>
          <w:rFonts w:ascii="Arial" w:hAnsi="Arial" w:cs="Arial"/>
        </w:rPr>
        <w:tab/>
      </w:r>
      <w:r w:rsidRPr="004C0F42">
        <w:rPr>
          <w:rFonts w:ascii="Arial" w:hAnsi="Arial" w:cs="Arial"/>
        </w:rPr>
        <w:tab/>
      </w:r>
    </w:p>
    <w:p w:rsidR="000B2ECE" w:rsidRDefault="000B2ECE" w:rsidP="004C0F42">
      <w:pPr>
        <w:ind w:left="-1" w:firstLine="709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color w:val="008000"/>
        </w:rPr>
        <w:t>b. ¿Qué palabras son sinónimos de algoritmos?</w:t>
      </w:r>
    </w:p>
    <w:p w:rsidR="000B2ECE" w:rsidRPr="00CC3434" w:rsidRDefault="000B2ECE" w:rsidP="004C0F42">
      <w:pPr>
        <w:ind w:left="-1" w:firstLine="709"/>
        <w:rPr>
          <w:rFonts w:ascii="Arial" w:hAnsi="Arial" w:cs="Arial"/>
          <w:b/>
          <w:color w:val="008000"/>
          <w:sz w:val="16"/>
          <w:szCs w:val="16"/>
        </w:rPr>
      </w:pPr>
    </w:p>
    <w:p w:rsidR="000B2ECE" w:rsidRDefault="000B2ECE" w:rsidP="004C0F42">
      <w:pPr>
        <w:ind w:left="-709" w:hanging="1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i/>
        </w:rPr>
        <w:t>Párrafo 3:</w:t>
      </w:r>
      <w:r w:rsidRPr="004C0F42">
        <w:rPr>
          <w:rFonts w:ascii="Arial" w:hAnsi="Arial" w:cs="Arial"/>
          <w:b/>
        </w:rPr>
        <w:tab/>
      </w:r>
      <w:r w:rsidRPr="004C0F42">
        <w:rPr>
          <w:rFonts w:ascii="Arial" w:hAnsi="Arial" w:cs="Arial"/>
          <w:b/>
          <w:color w:val="008000"/>
        </w:rPr>
        <w:t>a. ¿Qué es un programa?</w:t>
      </w:r>
      <w:r w:rsidRPr="004C0F42">
        <w:rPr>
          <w:rFonts w:ascii="Arial" w:hAnsi="Arial" w:cs="Arial"/>
          <w:b/>
          <w:color w:val="008000"/>
        </w:rPr>
        <w:tab/>
      </w:r>
      <w:r w:rsidRPr="004C0F42">
        <w:rPr>
          <w:rFonts w:ascii="Arial" w:hAnsi="Arial" w:cs="Arial"/>
          <w:b/>
          <w:color w:val="008000"/>
        </w:rPr>
        <w:tab/>
      </w:r>
    </w:p>
    <w:p w:rsidR="000B2ECE" w:rsidRDefault="000B2ECE" w:rsidP="004C0F42">
      <w:pPr>
        <w:ind w:left="-1" w:firstLine="709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color w:val="008000"/>
        </w:rPr>
        <w:t>b. ¿En qué lenguaje/</w:t>
      </w:r>
      <w:r>
        <w:rPr>
          <w:rFonts w:ascii="Arial" w:hAnsi="Arial" w:cs="Arial"/>
          <w:b/>
          <w:color w:val="008000"/>
        </w:rPr>
        <w:t xml:space="preserve"> ¿C</w:t>
      </w:r>
      <w:r w:rsidRPr="004C0F42">
        <w:rPr>
          <w:rFonts w:ascii="Arial" w:hAnsi="Arial" w:cs="Arial"/>
          <w:b/>
          <w:color w:val="008000"/>
        </w:rPr>
        <w:t>ómo se pueden expresar los algoritmos?</w:t>
      </w:r>
    </w:p>
    <w:p w:rsidR="000B2ECE" w:rsidRPr="00CC3434" w:rsidRDefault="000B2ECE" w:rsidP="004C0F42">
      <w:pPr>
        <w:ind w:left="-1" w:firstLine="709"/>
        <w:rPr>
          <w:rFonts w:ascii="Arial" w:hAnsi="Arial" w:cs="Arial"/>
          <w:b/>
          <w:color w:val="008000"/>
          <w:sz w:val="16"/>
          <w:szCs w:val="16"/>
        </w:rPr>
      </w:pPr>
    </w:p>
    <w:p w:rsidR="000B2ECE" w:rsidRPr="004C0F42" w:rsidRDefault="000B2ECE" w:rsidP="004C0F42">
      <w:pPr>
        <w:ind w:left="-709" w:hanging="1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i/>
        </w:rPr>
        <w:t>Párrafo 4:</w:t>
      </w:r>
      <w:r w:rsidRPr="004C0F42">
        <w:rPr>
          <w:rFonts w:ascii="Arial" w:hAnsi="Arial" w:cs="Arial"/>
          <w:b/>
        </w:rPr>
        <w:tab/>
      </w:r>
      <w:r w:rsidRPr="004C0F42">
        <w:rPr>
          <w:rFonts w:ascii="Arial" w:hAnsi="Arial" w:cs="Arial"/>
          <w:b/>
          <w:color w:val="008000"/>
        </w:rPr>
        <w:t>a. ¿Cuál es el origen de la palabra algoritmo?</w:t>
      </w:r>
      <w:r w:rsidRPr="004C0F42">
        <w:rPr>
          <w:rFonts w:ascii="Arial" w:hAnsi="Arial" w:cs="Arial"/>
          <w:b/>
          <w:color w:val="008000"/>
        </w:rPr>
        <w:tab/>
      </w:r>
      <w:r w:rsidRPr="004C0F42">
        <w:rPr>
          <w:rFonts w:ascii="Arial" w:hAnsi="Arial" w:cs="Arial"/>
          <w:b/>
          <w:color w:val="008000"/>
        </w:rPr>
        <w:tab/>
      </w:r>
      <w:r w:rsidRPr="004C0F42">
        <w:rPr>
          <w:rFonts w:ascii="Arial" w:hAnsi="Arial" w:cs="Arial"/>
          <w:b/>
          <w:color w:val="008000"/>
        </w:rPr>
        <w:tab/>
      </w:r>
      <w:r w:rsidRPr="004C0F42">
        <w:rPr>
          <w:rFonts w:ascii="Arial" w:hAnsi="Arial" w:cs="Arial"/>
          <w:b/>
          <w:color w:val="008000"/>
        </w:rPr>
        <w:tab/>
      </w:r>
    </w:p>
    <w:p w:rsidR="000B2ECE" w:rsidRPr="004C0F42" w:rsidRDefault="000B2ECE" w:rsidP="004C0F42">
      <w:pPr>
        <w:ind w:left="-1" w:firstLine="709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color w:val="008000"/>
        </w:rPr>
        <w:t>b. ¿De dónde deriva la palabra álgebra?/ ¿Quién fue Al-Khowarizmi?</w:t>
      </w:r>
    </w:p>
    <w:p w:rsidR="000B2ECE" w:rsidRPr="00CC3434" w:rsidRDefault="000B2ECE" w:rsidP="003D5ABC">
      <w:pPr>
        <w:spacing w:line="240" w:lineRule="auto"/>
        <w:ind w:left="-709" w:hanging="1"/>
        <w:rPr>
          <w:rFonts w:ascii="Arial" w:hAnsi="Arial" w:cs="Arial"/>
          <w:b/>
          <w:color w:val="008000"/>
          <w:sz w:val="16"/>
          <w:szCs w:val="16"/>
        </w:rPr>
      </w:pPr>
    </w:p>
    <w:p w:rsidR="000B2ECE" w:rsidRPr="004C0F42" w:rsidRDefault="000B2ECE" w:rsidP="00806129">
      <w:pPr>
        <w:spacing w:line="240" w:lineRule="auto"/>
        <w:ind w:left="-993" w:hanging="1"/>
        <w:rPr>
          <w:rFonts w:ascii="Arial" w:hAnsi="Arial" w:cs="Arial"/>
          <w:b/>
        </w:rPr>
      </w:pPr>
      <w:r w:rsidRPr="004C0F42">
        <w:rPr>
          <w:rFonts w:ascii="Arial" w:hAnsi="Arial" w:cs="Arial"/>
          <w:b/>
        </w:rPr>
        <w:t>B. ¿Con qué párrafo/s se relaciona más la imagen y el epígrafe que la acompaña?</w:t>
      </w:r>
    </w:p>
    <w:p w:rsidR="000B2ECE" w:rsidRPr="004C0F42" w:rsidRDefault="000B2ECE" w:rsidP="00806129">
      <w:pPr>
        <w:spacing w:line="240" w:lineRule="auto"/>
        <w:ind w:left="-993" w:hanging="1"/>
        <w:rPr>
          <w:rFonts w:ascii="Arial" w:hAnsi="Arial" w:cs="Arial"/>
          <w:b/>
        </w:rPr>
      </w:pPr>
    </w:p>
    <w:p w:rsidR="000B2ECE" w:rsidRPr="004C0F42" w:rsidRDefault="000B2ECE" w:rsidP="00806129">
      <w:pPr>
        <w:spacing w:line="240" w:lineRule="auto"/>
        <w:ind w:left="-993" w:hanging="1"/>
        <w:rPr>
          <w:rFonts w:ascii="Arial" w:hAnsi="Arial" w:cs="Arial"/>
          <w:b/>
          <w:color w:val="008000"/>
        </w:rPr>
      </w:pPr>
      <w:r w:rsidRPr="004C0F42">
        <w:rPr>
          <w:rFonts w:ascii="Arial" w:hAnsi="Arial" w:cs="Arial"/>
          <w:b/>
          <w:color w:val="008000"/>
        </w:rPr>
        <w:t>Párrafos 1 y 3</w:t>
      </w:r>
      <w:r>
        <w:rPr>
          <w:rFonts w:ascii="Arial" w:hAnsi="Arial" w:cs="Arial"/>
          <w:b/>
          <w:color w:val="008000"/>
        </w:rPr>
        <w:t>.</w:t>
      </w:r>
    </w:p>
    <w:p w:rsidR="000B2ECE" w:rsidRPr="004C0F42" w:rsidRDefault="000B2ECE" w:rsidP="00806129">
      <w:pPr>
        <w:spacing w:line="240" w:lineRule="auto"/>
        <w:ind w:left="-993" w:hanging="1"/>
        <w:rPr>
          <w:rFonts w:ascii="Arial" w:hAnsi="Arial" w:cs="Arial"/>
          <w:b/>
        </w:rPr>
      </w:pPr>
    </w:p>
    <w:p w:rsidR="000B2ECE" w:rsidRPr="004C0F42" w:rsidRDefault="000B2ECE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  <w:r w:rsidRPr="004C0F42">
        <w:rPr>
          <w:rFonts w:ascii="Arial" w:hAnsi="Arial" w:cs="Arial"/>
          <w:b/>
          <w:i/>
          <w:u w:val="single"/>
        </w:rPr>
        <w:t>EJERCICIO 2</w:t>
      </w:r>
    </w:p>
    <w:p w:rsidR="000B2ECE" w:rsidRPr="004C0F42" w:rsidRDefault="000B2ECE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sz w:val="16"/>
          <w:szCs w:val="16"/>
          <w:u w:val="single"/>
        </w:rPr>
      </w:pPr>
    </w:p>
    <w:p w:rsidR="000B2ECE" w:rsidRPr="004C0F42" w:rsidRDefault="000B2ECE" w:rsidP="003823A6">
      <w:pPr>
        <w:pStyle w:val="ListParagraph"/>
        <w:spacing w:line="276" w:lineRule="auto"/>
        <w:ind w:left="-993" w:hanging="1"/>
        <w:rPr>
          <w:rFonts w:ascii="Arial" w:hAnsi="Arial" w:cs="Arial"/>
          <w:b/>
          <w:color w:val="C00000"/>
        </w:rPr>
      </w:pPr>
      <w:r w:rsidRPr="004C0F42">
        <w:rPr>
          <w:rFonts w:ascii="Arial" w:hAnsi="Arial" w:cs="Arial"/>
          <w:b/>
        </w:rPr>
        <w:t xml:space="preserve">Con la información de todo el texto, arme una definición bien completa de </w:t>
      </w:r>
      <w:r w:rsidRPr="004C0F42">
        <w:rPr>
          <w:rFonts w:ascii="Arial" w:hAnsi="Arial" w:cs="Arial"/>
          <w:b/>
          <w:i/>
        </w:rPr>
        <w:t>algoritmo</w:t>
      </w:r>
      <w:r w:rsidRPr="004C0F42">
        <w:rPr>
          <w:rFonts w:ascii="Arial" w:hAnsi="Arial" w:cs="Arial"/>
          <w:b/>
        </w:rPr>
        <w:t xml:space="preserve">. </w:t>
      </w:r>
    </w:p>
    <w:p w:rsidR="000B2ECE" w:rsidRPr="00CC3434" w:rsidRDefault="000B2ECE" w:rsidP="00274147">
      <w:pPr>
        <w:pStyle w:val="ListParagraph"/>
        <w:ind w:left="-993" w:hanging="1"/>
        <w:rPr>
          <w:rFonts w:ascii="Arial" w:hAnsi="Arial" w:cs="Arial"/>
          <w:i/>
          <w:sz w:val="16"/>
          <w:szCs w:val="16"/>
        </w:rPr>
      </w:pPr>
    </w:p>
    <w:p w:rsidR="000B2ECE" w:rsidRPr="0071374F" w:rsidRDefault="000B2ECE" w:rsidP="00274147">
      <w:pPr>
        <w:pStyle w:val="ListParagraph"/>
        <w:ind w:left="-993" w:hanging="1"/>
        <w:rPr>
          <w:rFonts w:ascii="Arial" w:hAnsi="Arial" w:cs="Arial"/>
          <w:i/>
          <w:color w:val="008000"/>
        </w:rPr>
      </w:pPr>
      <w:r w:rsidRPr="004C0F42">
        <w:rPr>
          <w:rFonts w:ascii="Arial" w:hAnsi="Arial" w:cs="Arial"/>
          <w:i/>
        </w:rPr>
        <w:t xml:space="preserve">Definición: </w:t>
      </w:r>
      <w:r w:rsidRPr="004C0F42">
        <w:rPr>
          <w:rFonts w:ascii="Arial" w:hAnsi="Arial" w:cs="Arial"/>
          <w:b/>
          <w:i/>
          <w:color w:val="008000"/>
        </w:rPr>
        <w:t>es un set de instrucciones que conduce a la solución de un problema (u otras versiones). Las instrucciones deben tener un orden definido desde el inicio. Se pueden</w:t>
      </w:r>
      <w:r w:rsidRPr="000E160C">
        <w:rPr>
          <w:rFonts w:ascii="Arial" w:hAnsi="Arial" w:cs="Arial"/>
          <w:b/>
          <w:i/>
          <w:color w:val="008000"/>
        </w:rPr>
        <w:t xml:space="preserve"> expresar en lenguaje natural y de programación</w:t>
      </w:r>
      <w:r w:rsidRPr="0071374F">
        <w:rPr>
          <w:rFonts w:ascii="Arial" w:hAnsi="Arial" w:cs="Arial"/>
          <w:b/>
          <w:i/>
          <w:color w:val="008000"/>
        </w:rPr>
        <w:t>. Deben ser claros, con un punto de inicio y uno de finalización</w:t>
      </w:r>
      <w:r w:rsidRPr="0071374F">
        <w:rPr>
          <w:rFonts w:ascii="Arial" w:hAnsi="Arial" w:cs="Arial"/>
          <w:i/>
          <w:color w:val="008000"/>
        </w:rPr>
        <w:t xml:space="preserve">. </w:t>
      </w:r>
    </w:p>
    <w:p w:rsidR="000B2ECE" w:rsidRPr="00CC3434" w:rsidRDefault="000B2ECE" w:rsidP="00806129">
      <w:pPr>
        <w:pStyle w:val="ListParagraph"/>
        <w:ind w:left="-993" w:firstLine="0"/>
        <w:rPr>
          <w:rFonts w:ascii="Arial" w:hAnsi="Arial" w:cs="Arial"/>
          <w:sz w:val="16"/>
          <w:szCs w:val="16"/>
        </w:rPr>
      </w:pPr>
    </w:p>
    <w:p w:rsidR="000B2ECE" w:rsidRPr="006A485C" w:rsidRDefault="000B2ECE" w:rsidP="00806129">
      <w:pPr>
        <w:pStyle w:val="ListParagraph"/>
        <w:numPr>
          <w:ilvl w:val="0"/>
          <w:numId w:val="3"/>
        </w:numPr>
        <w:ind w:left="-993" w:firstLine="0"/>
        <w:rPr>
          <w:rFonts w:ascii="Arial" w:hAnsi="Arial" w:cs="Arial"/>
          <w:b/>
        </w:rPr>
      </w:pPr>
      <w:r w:rsidRPr="006A485C">
        <w:rPr>
          <w:rFonts w:ascii="Arial" w:hAnsi="Arial" w:cs="Arial"/>
          <w:b/>
        </w:rPr>
        <w:t>¿Qué otro término se define en el texto?</w:t>
      </w:r>
    </w:p>
    <w:p w:rsidR="000B2ECE" w:rsidRPr="000E160C" w:rsidRDefault="000B2ECE" w:rsidP="00806129">
      <w:pPr>
        <w:pStyle w:val="ListParagraph"/>
        <w:ind w:left="-993" w:firstLine="0"/>
        <w:rPr>
          <w:rFonts w:ascii="Arial" w:hAnsi="Arial" w:cs="Arial"/>
          <w:b/>
          <w:color w:val="008000"/>
        </w:rPr>
      </w:pPr>
      <w:r w:rsidRPr="000E160C">
        <w:rPr>
          <w:rFonts w:ascii="Arial" w:hAnsi="Arial" w:cs="Arial"/>
          <w:b/>
          <w:color w:val="008000"/>
        </w:rPr>
        <w:t>Programa.</w:t>
      </w:r>
    </w:p>
    <w:p w:rsidR="000B2ECE" w:rsidRDefault="000B2ECE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  <w:r w:rsidRPr="008D1DA7">
        <w:rPr>
          <w:rFonts w:ascii="Arial" w:hAnsi="Arial" w:cs="Arial"/>
          <w:b/>
          <w:i/>
          <w:u w:val="single"/>
        </w:rPr>
        <w:t xml:space="preserve">EJERCICIO </w:t>
      </w:r>
      <w:r>
        <w:rPr>
          <w:rFonts w:ascii="Arial" w:hAnsi="Arial" w:cs="Arial"/>
          <w:b/>
          <w:i/>
          <w:u w:val="single"/>
        </w:rPr>
        <w:t>3</w:t>
      </w:r>
    </w:p>
    <w:p w:rsidR="000B2ECE" w:rsidRPr="006137C5" w:rsidRDefault="000B2ECE" w:rsidP="003823A6">
      <w:pPr>
        <w:pStyle w:val="ListParagraph"/>
        <w:ind w:left="-993" w:firstLine="0"/>
        <w:rPr>
          <w:rFonts w:ascii="Arial" w:hAnsi="Arial" w:cs="Arial"/>
          <w:sz w:val="16"/>
          <w:szCs w:val="16"/>
        </w:rPr>
      </w:pPr>
    </w:p>
    <w:p w:rsidR="000B2ECE" w:rsidRPr="00634694" w:rsidRDefault="000B2ECE" w:rsidP="003823A6">
      <w:pPr>
        <w:pStyle w:val="ListParagraph"/>
        <w:spacing w:line="276" w:lineRule="auto"/>
        <w:ind w:left="-993" w:firstLine="0"/>
        <w:rPr>
          <w:rFonts w:ascii="Arial" w:hAnsi="Arial" w:cs="Arial"/>
          <w:b/>
        </w:rPr>
      </w:pPr>
      <w:r w:rsidRPr="00634694">
        <w:rPr>
          <w:rFonts w:ascii="Arial" w:hAnsi="Arial" w:cs="Arial"/>
          <w:b/>
        </w:rPr>
        <w:t xml:space="preserve">Indique si estas ideas son correctas o no. Corrija con sus palabras las incorrectas, utilizando información del texto. </w:t>
      </w:r>
    </w:p>
    <w:p w:rsidR="000B2ECE" w:rsidRDefault="000B2ECE" w:rsidP="00806129">
      <w:pPr>
        <w:pStyle w:val="ListParagraph"/>
        <w:spacing w:line="276" w:lineRule="auto"/>
        <w:ind w:left="-993" w:firstLine="0"/>
        <w:rPr>
          <w:rFonts w:ascii="Arial" w:hAnsi="Arial" w:cs="Arial"/>
          <w:b/>
        </w:rPr>
      </w:pPr>
    </w:p>
    <w:p w:rsidR="000B2ECE" w:rsidRPr="000E160C" w:rsidRDefault="000B2ECE" w:rsidP="00806129">
      <w:pPr>
        <w:pStyle w:val="ListParagraph"/>
        <w:ind w:left="-993" w:firstLine="0"/>
        <w:rPr>
          <w:rFonts w:ascii="Arial" w:hAnsi="Arial" w:cs="Arial"/>
          <w:b/>
          <w:color w:val="008000"/>
        </w:rPr>
      </w:pPr>
      <w:r>
        <w:rPr>
          <w:rFonts w:ascii="Arial" w:hAnsi="Arial" w:cs="Arial"/>
        </w:rPr>
        <w:t>a. Traducir n</w:t>
      </w:r>
      <w:bookmarkStart w:id="0" w:name="_GoBack"/>
      <w:bookmarkEnd w:id="0"/>
      <w:r>
        <w:rPr>
          <w:rFonts w:ascii="Arial" w:hAnsi="Arial" w:cs="Arial"/>
        </w:rPr>
        <w:t xml:space="preserve">uestras ideas a un lenguaje de programación constituye la tarea más complicada de la resolución de un problema. </w:t>
      </w:r>
      <w:r w:rsidRPr="000E160C">
        <w:rPr>
          <w:rFonts w:ascii="Arial" w:hAnsi="Arial" w:cs="Arial"/>
          <w:b/>
          <w:color w:val="008000"/>
        </w:rPr>
        <w:t>X No, la parte más complicada es encontrar el método de solución.</w:t>
      </w:r>
    </w:p>
    <w:p w:rsidR="000B2ECE" w:rsidRPr="008932BD" w:rsidRDefault="000B2ECE" w:rsidP="00806129">
      <w:pPr>
        <w:pStyle w:val="ListParagraph"/>
        <w:ind w:left="-993" w:firstLine="0"/>
        <w:rPr>
          <w:rFonts w:ascii="Arial" w:hAnsi="Arial" w:cs="Arial"/>
          <w:b/>
          <w:color w:val="008000"/>
          <w:sz w:val="24"/>
          <w:szCs w:val="24"/>
        </w:rPr>
      </w:pPr>
      <w:r>
        <w:rPr>
          <w:rFonts w:ascii="Arial" w:hAnsi="Arial" w:cs="Arial"/>
        </w:rPr>
        <w:t>b. El texto nos sugiere formular primero el algoritmo en nuestra lengua y traducirlo luego al lenguaje de programación elegido</w:t>
      </w:r>
      <w:r w:rsidRPr="000E160C">
        <w:rPr>
          <w:rFonts w:ascii="Arial" w:hAnsi="Arial" w:cs="Arial"/>
          <w:b/>
        </w:rPr>
        <w:t xml:space="preserve">. </w:t>
      </w:r>
      <w:r w:rsidRPr="008932BD">
        <w:rPr>
          <w:rFonts w:ascii="Arial" w:hAnsi="Arial" w:cs="Arial"/>
          <w:b/>
          <w:color w:val="008000"/>
          <w:sz w:val="24"/>
          <w:szCs w:val="24"/>
        </w:rPr>
        <w:t>√</w:t>
      </w:r>
    </w:p>
    <w:p w:rsidR="000B2ECE" w:rsidRPr="000E160C" w:rsidRDefault="000B2ECE" w:rsidP="00806129">
      <w:pPr>
        <w:pStyle w:val="ListParagraph"/>
        <w:ind w:left="-993" w:firstLine="0"/>
        <w:rPr>
          <w:rFonts w:ascii="Arial" w:hAnsi="Arial" w:cs="Arial"/>
          <w:b/>
          <w:color w:val="008000"/>
        </w:rPr>
      </w:pPr>
      <w:r>
        <w:rPr>
          <w:rFonts w:ascii="Arial" w:hAnsi="Arial" w:cs="Arial"/>
        </w:rPr>
        <w:t xml:space="preserve">c. Las instrucciones de un algoritmo no tienen un orden determinado. </w:t>
      </w:r>
      <w:r w:rsidRPr="000E160C">
        <w:rPr>
          <w:rFonts w:ascii="Arial" w:hAnsi="Arial" w:cs="Arial"/>
          <w:b/>
          <w:color w:val="008000"/>
        </w:rPr>
        <w:t>X Sí, deben tener un orden</w:t>
      </w:r>
      <w:r>
        <w:rPr>
          <w:rFonts w:ascii="Arial" w:hAnsi="Arial" w:cs="Arial"/>
          <w:b/>
          <w:color w:val="008000"/>
        </w:rPr>
        <w:t xml:space="preserve"> </w:t>
      </w:r>
      <w:r w:rsidRPr="000E160C">
        <w:rPr>
          <w:rFonts w:ascii="Arial" w:hAnsi="Arial" w:cs="Arial"/>
          <w:b/>
          <w:color w:val="008000"/>
        </w:rPr>
        <w:t>definido desde el inicio.</w:t>
      </w:r>
    </w:p>
    <w:p w:rsidR="000B2ECE" w:rsidRPr="000E160C" w:rsidRDefault="000B2ECE" w:rsidP="00806129">
      <w:pPr>
        <w:pStyle w:val="ListParagraph"/>
        <w:ind w:left="-993" w:firstLine="0"/>
        <w:rPr>
          <w:rFonts w:ascii="Arial" w:hAnsi="Arial" w:cs="Arial"/>
          <w:b/>
          <w:color w:val="008000"/>
        </w:rPr>
      </w:pPr>
      <w:r>
        <w:rPr>
          <w:rFonts w:ascii="Arial" w:hAnsi="Arial" w:cs="Arial"/>
        </w:rPr>
        <w:t xml:space="preserve">d. Las palabras álgebra y algoritmo tienen un origen común. </w:t>
      </w:r>
      <w:r w:rsidRPr="000E160C">
        <w:rPr>
          <w:rFonts w:ascii="Arial" w:hAnsi="Arial" w:cs="Arial"/>
          <w:b/>
          <w:color w:val="008000"/>
        </w:rPr>
        <w:t>X No, algebra proviene de la palabra árabe a-jabr que significa reunir o restaurar, mientras que algoritmo deriva del nombre Al-Khowarizmi.</w:t>
      </w:r>
    </w:p>
    <w:p w:rsidR="000B2ECE" w:rsidRPr="008932BD" w:rsidRDefault="000B2ECE" w:rsidP="000E160C">
      <w:pPr>
        <w:pStyle w:val="ListParagraph"/>
        <w:ind w:left="-993" w:firstLine="0"/>
        <w:rPr>
          <w:rFonts w:ascii="Arial" w:hAnsi="Arial" w:cs="Arial"/>
          <w:b/>
          <w:color w:val="008000"/>
          <w:sz w:val="24"/>
          <w:szCs w:val="24"/>
        </w:rPr>
      </w:pPr>
      <w:r>
        <w:rPr>
          <w:rFonts w:ascii="Arial" w:hAnsi="Arial" w:cs="Arial"/>
        </w:rPr>
        <w:t>e. La descomposición nos permite dividir un problema en partes menores y luego reordenarlas para lograr la solución.</w:t>
      </w:r>
      <w:r w:rsidRPr="008932BD">
        <w:rPr>
          <w:rFonts w:ascii="Arial" w:hAnsi="Arial" w:cs="Arial"/>
          <w:b/>
          <w:color w:val="008000"/>
          <w:sz w:val="24"/>
          <w:szCs w:val="24"/>
        </w:rPr>
        <w:t>√</w:t>
      </w:r>
    </w:p>
    <w:p w:rsidR="000B2ECE" w:rsidRDefault="000B2ECE" w:rsidP="003823A6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u w:val="single"/>
        </w:rPr>
      </w:pPr>
    </w:p>
    <w:sectPr w:rsidR="000B2ECE" w:rsidSect="00B800DC">
      <w:pgSz w:w="11906" w:h="16838"/>
      <w:pgMar w:top="254" w:right="1133" w:bottom="426" w:left="1701" w:header="279" w:footer="416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ECE" w:rsidRDefault="000B2ECE" w:rsidP="00AF4690">
      <w:pPr>
        <w:spacing w:line="240" w:lineRule="auto"/>
      </w:pPr>
      <w:r>
        <w:separator/>
      </w:r>
    </w:p>
  </w:endnote>
  <w:endnote w:type="continuationSeparator" w:id="0">
    <w:p w:rsidR="000B2ECE" w:rsidRDefault="000B2ECE" w:rsidP="00AF4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ECE" w:rsidRDefault="000B2ECE" w:rsidP="00AF4690">
      <w:pPr>
        <w:spacing w:line="240" w:lineRule="auto"/>
      </w:pPr>
      <w:r>
        <w:separator/>
      </w:r>
    </w:p>
  </w:footnote>
  <w:footnote w:type="continuationSeparator" w:id="0">
    <w:p w:rsidR="000B2ECE" w:rsidRDefault="000B2ECE" w:rsidP="00AF4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7758"/>
    <w:multiLevelType w:val="hybridMultilevel"/>
    <w:tmpl w:val="7FAEDEDC"/>
    <w:lvl w:ilvl="0" w:tplc="A1407AF4">
      <w:start w:val="1"/>
      <w:numFmt w:val="bullet"/>
      <w:lvlText w:val="o"/>
      <w:lvlJc w:val="left"/>
      <w:pPr>
        <w:ind w:left="1702" w:hanging="360"/>
      </w:pPr>
      <w:rPr>
        <w:rFonts w:ascii="Courier New" w:hAnsi="Courier New" w:hint="default"/>
        <w:b w:val="0"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">
    <w:nsid w:val="24806A05"/>
    <w:multiLevelType w:val="hybridMultilevel"/>
    <w:tmpl w:val="CC8A465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E03A6E"/>
    <w:multiLevelType w:val="hybridMultilevel"/>
    <w:tmpl w:val="0610D076"/>
    <w:lvl w:ilvl="0" w:tplc="0C0A000D">
      <w:start w:val="1"/>
      <w:numFmt w:val="bullet"/>
      <w:lvlText w:val=""/>
      <w:lvlJc w:val="left"/>
      <w:pPr>
        <w:ind w:left="-2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91C"/>
    <w:rsid w:val="00016716"/>
    <w:rsid w:val="00023DFF"/>
    <w:rsid w:val="00035AAD"/>
    <w:rsid w:val="00094EF8"/>
    <w:rsid w:val="000977F8"/>
    <w:rsid w:val="000A20ED"/>
    <w:rsid w:val="000A4137"/>
    <w:rsid w:val="000B2ECE"/>
    <w:rsid w:val="000B5F2E"/>
    <w:rsid w:val="000C16A3"/>
    <w:rsid w:val="000C3705"/>
    <w:rsid w:val="000C7849"/>
    <w:rsid w:val="000E160C"/>
    <w:rsid w:val="0012090F"/>
    <w:rsid w:val="001738FE"/>
    <w:rsid w:val="00187E5A"/>
    <w:rsid w:val="001C30C3"/>
    <w:rsid w:val="001F13EF"/>
    <w:rsid w:val="00202525"/>
    <w:rsid w:val="00206BF6"/>
    <w:rsid w:val="00227150"/>
    <w:rsid w:val="00260C85"/>
    <w:rsid w:val="0027391C"/>
    <w:rsid w:val="00274147"/>
    <w:rsid w:val="002872F4"/>
    <w:rsid w:val="002B000D"/>
    <w:rsid w:val="002C3F30"/>
    <w:rsid w:val="002E19CC"/>
    <w:rsid w:val="003373CD"/>
    <w:rsid w:val="00344B9A"/>
    <w:rsid w:val="003823A6"/>
    <w:rsid w:val="003A2DDB"/>
    <w:rsid w:val="003B0D90"/>
    <w:rsid w:val="003D2189"/>
    <w:rsid w:val="003D2AC7"/>
    <w:rsid w:val="003D5ABC"/>
    <w:rsid w:val="0042287B"/>
    <w:rsid w:val="00435962"/>
    <w:rsid w:val="00440114"/>
    <w:rsid w:val="0047267E"/>
    <w:rsid w:val="004856F4"/>
    <w:rsid w:val="004B3289"/>
    <w:rsid w:val="004C0F42"/>
    <w:rsid w:val="00506C1B"/>
    <w:rsid w:val="00515AC7"/>
    <w:rsid w:val="00535F76"/>
    <w:rsid w:val="0058025A"/>
    <w:rsid w:val="005B16C5"/>
    <w:rsid w:val="005B7BCB"/>
    <w:rsid w:val="005E02B1"/>
    <w:rsid w:val="005E3397"/>
    <w:rsid w:val="00601EA0"/>
    <w:rsid w:val="006137C5"/>
    <w:rsid w:val="0062263C"/>
    <w:rsid w:val="00625377"/>
    <w:rsid w:val="00632D67"/>
    <w:rsid w:val="00634694"/>
    <w:rsid w:val="00672EC4"/>
    <w:rsid w:val="006907C5"/>
    <w:rsid w:val="00690AF5"/>
    <w:rsid w:val="00692860"/>
    <w:rsid w:val="00694702"/>
    <w:rsid w:val="006A485C"/>
    <w:rsid w:val="006A512A"/>
    <w:rsid w:val="006C6803"/>
    <w:rsid w:val="006E0C27"/>
    <w:rsid w:val="0071374F"/>
    <w:rsid w:val="0074448F"/>
    <w:rsid w:val="00747BE1"/>
    <w:rsid w:val="00776E26"/>
    <w:rsid w:val="00796038"/>
    <w:rsid w:val="007B71A4"/>
    <w:rsid w:val="007C2C81"/>
    <w:rsid w:val="007E04B1"/>
    <w:rsid w:val="007E2A41"/>
    <w:rsid w:val="007F2556"/>
    <w:rsid w:val="00805795"/>
    <w:rsid w:val="00806129"/>
    <w:rsid w:val="00847469"/>
    <w:rsid w:val="008516DD"/>
    <w:rsid w:val="00881D01"/>
    <w:rsid w:val="00891C5C"/>
    <w:rsid w:val="008932BD"/>
    <w:rsid w:val="008965D3"/>
    <w:rsid w:val="008B5252"/>
    <w:rsid w:val="008C2542"/>
    <w:rsid w:val="008D1DA7"/>
    <w:rsid w:val="008E07ED"/>
    <w:rsid w:val="00913E0F"/>
    <w:rsid w:val="009273C2"/>
    <w:rsid w:val="00944EED"/>
    <w:rsid w:val="00947FCC"/>
    <w:rsid w:val="00986D3A"/>
    <w:rsid w:val="00991B38"/>
    <w:rsid w:val="0099686C"/>
    <w:rsid w:val="009A3AF2"/>
    <w:rsid w:val="009A7025"/>
    <w:rsid w:val="009C12A0"/>
    <w:rsid w:val="009F58EA"/>
    <w:rsid w:val="00A04854"/>
    <w:rsid w:val="00A1664C"/>
    <w:rsid w:val="00A20BAC"/>
    <w:rsid w:val="00A35F8A"/>
    <w:rsid w:val="00A53236"/>
    <w:rsid w:val="00A7798F"/>
    <w:rsid w:val="00AA07C3"/>
    <w:rsid w:val="00AF4690"/>
    <w:rsid w:val="00B33F66"/>
    <w:rsid w:val="00B45507"/>
    <w:rsid w:val="00B5248B"/>
    <w:rsid w:val="00B800DC"/>
    <w:rsid w:val="00B8551E"/>
    <w:rsid w:val="00B90E5F"/>
    <w:rsid w:val="00BA0740"/>
    <w:rsid w:val="00BC7184"/>
    <w:rsid w:val="00BD7884"/>
    <w:rsid w:val="00C14B81"/>
    <w:rsid w:val="00C23ABD"/>
    <w:rsid w:val="00C36A87"/>
    <w:rsid w:val="00C537E4"/>
    <w:rsid w:val="00C75D87"/>
    <w:rsid w:val="00C83BE9"/>
    <w:rsid w:val="00CC3434"/>
    <w:rsid w:val="00CF4B87"/>
    <w:rsid w:val="00D02A32"/>
    <w:rsid w:val="00D0368E"/>
    <w:rsid w:val="00D04523"/>
    <w:rsid w:val="00D24BDD"/>
    <w:rsid w:val="00D25751"/>
    <w:rsid w:val="00D324AA"/>
    <w:rsid w:val="00D46CD8"/>
    <w:rsid w:val="00D57252"/>
    <w:rsid w:val="00D64AE6"/>
    <w:rsid w:val="00D65F64"/>
    <w:rsid w:val="00D814A6"/>
    <w:rsid w:val="00DA04CC"/>
    <w:rsid w:val="00DD210C"/>
    <w:rsid w:val="00DD49C5"/>
    <w:rsid w:val="00DE75B3"/>
    <w:rsid w:val="00E001AB"/>
    <w:rsid w:val="00E01E74"/>
    <w:rsid w:val="00E074D8"/>
    <w:rsid w:val="00E10740"/>
    <w:rsid w:val="00E21106"/>
    <w:rsid w:val="00E57D8E"/>
    <w:rsid w:val="00E704FD"/>
    <w:rsid w:val="00E908E0"/>
    <w:rsid w:val="00EB6077"/>
    <w:rsid w:val="00ED2870"/>
    <w:rsid w:val="00ED3A63"/>
    <w:rsid w:val="00F061F9"/>
    <w:rsid w:val="00F14E65"/>
    <w:rsid w:val="00F324BF"/>
    <w:rsid w:val="00F37617"/>
    <w:rsid w:val="00F52B53"/>
    <w:rsid w:val="00F55FA5"/>
    <w:rsid w:val="00F72EF8"/>
    <w:rsid w:val="00F820C3"/>
    <w:rsid w:val="00FB36B4"/>
    <w:rsid w:val="00FB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70"/>
    <w:pPr>
      <w:spacing w:line="360" w:lineRule="auto"/>
      <w:ind w:left="1702" w:hanging="851"/>
      <w:jc w:val="both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8965D3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965D3"/>
    <w:rPr>
      <w:rFonts w:ascii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lt">
    <w:name w:val="Default"/>
    <w:uiPriority w:val="99"/>
    <w:rsid w:val="002739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AF469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F46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F469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F4690"/>
    <w:rPr>
      <w:rFonts w:cs="Times New Roman"/>
    </w:rPr>
  </w:style>
  <w:style w:type="paragraph" w:styleId="ListParagraph">
    <w:name w:val="List Paragraph"/>
    <w:basedOn w:val="Normal"/>
    <w:uiPriority w:val="99"/>
    <w:qFormat/>
    <w:rsid w:val="0047267E"/>
    <w:pPr>
      <w:ind w:left="720"/>
      <w:contextualSpacing/>
    </w:pPr>
  </w:style>
  <w:style w:type="table" w:styleId="TableGrid">
    <w:name w:val="Table Grid"/>
    <w:basedOn w:val="TableNormal"/>
    <w:uiPriority w:val="99"/>
    <w:rsid w:val="00601EA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-type-body-article">
    <w:name w:val="k-type-body-article"/>
    <w:basedOn w:val="Normal"/>
    <w:uiPriority w:val="99"/>
    <w:rsid w:val="008965D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rsid w:val="008965D3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3761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376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37617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3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376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376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761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324</Words>
  <Characters>1786</Characters>
  <Application>Microsoft Office Outlook</Application>
  <DocSecurity>0</DocSecurity>
  <Lines>0</Lines>
  <Paragraphs>0</Paragraphs>
  <ScaleCrop>false</ScaleCrop>
  <Company>Argentina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</dc:title>
  <dc:subject/>
  <dc:creator>Usuario</dc:creator>
  <cp:keywords/>
  <dc:description/>
  <cp:lastModifiedBy>Usuario</cp:lastModifiedBy>
  <cp:revision>2</cp:revision>
  <dcterms:created xsi:type="dcterms:W3CDTF">2020-06-12T00:16:00Z</dcterms:created>
  <dcterms:modified xsi:type="dcterms:W3CDTF">2020-06-12T00:16:00Z</dcterms:modified>
</cp:coreProperties>
</file>